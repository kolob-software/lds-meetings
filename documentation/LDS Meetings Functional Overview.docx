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B27" w:rsidRDefault="00920E34">
      <w:pPr>
        <w:pStyle w:val="Date"/>
      </w:pPr>
      <w:r>
        <w:t>July 6, 2018</w:t>
      </w:r>
    </w:p>
    <w:p w:rsidR="00DB0B27" w:rsidRDefault="00920E34">
      <w:pPr>
        <w:pStyle w:val="Title"/>
      </w:pPr>
      <w:r>
        <w:t xml:space="preserve">LDS </w:t>
      </w:r>
      <w:r w:rsidR="00F7317E">
        <w:t xml:space="preserve">Meeting </w:t>
      </w:r>
      <w:r>
        <w:t>Program</w:t>
      </w:r>
    </w:p>
    <w:p w:rsidR="00DB0B27" w:rsidRDefault="00920E34">
      <w:pPr>
        <w:pStyle w:val="Heading1"/>
      </w:pPr>
      <w:r>
        <w:t>Introduction</w:t>
      </w:r>
    </w:p>
    <w:p w:rsidR="00DB0B27" w:rsidRDefault="00920E34">
      <w:r>
        <w:t xml:space="preserve">LDS </w:t>
      </w:r>
      <w:r w:rsidR="00F7317E">
        <w:t xml:space="preserve">Meeting </w:t>
      </w:r>
      <w:r>
        <w:t xml:space="preserve">Program is an application that will let people who are in charge of meetings (Sacrament, Stake Conference, etc.) put the program </w:t>
      </w:r>
      <w:r w:rsidR="00EF1AC2">
        <w:t xml:space="preserve">for the meeting </w:t>
      </w:r>
      <w:r w:rsidR="00432105">
        <w:t>in the cloud</w:t>
      </w:r>
      <w:r>
        <w:t xml:space="preserve"> </w:t>
      </w:r>
      <w:r w:rsidR="00EF1AC2">
        <w:t>so that</w:t>
      </w:r>
      <w:r>
        <w:t xml:space="preserve"> people attending the meeting can see the program using the LDS Program phone app.</w:t>
      </w:r>
    </w:p>
    <w:p w:rsidR="00DB0B27" w:rsidRDefault="00EF1AC2">
      <w:pPr>
        <w:pStyle w:val="Heading2"/>
      </w:pPr>
      <w:r>
        <w:t>Purpose</w:t>
      </w:r>
    </w:p>
    <w:p w:rsidR="00DB0B27" w:rsidRDefault="00EF1AC2" w:rsidP="00EF1AC2">
      <w:pPr>
        <w:pStyle w:val="Heading3"/>
      </w:pPr>
      <w:r>
        <w:t xml:space="preserve">Reduce paper usage and waste.  Most programs are looked over and discarded at the end of the meeting.  This </w:t>
      </w:r>
      <w:r w:rsidR="00F7317E">
        <w:t xml:space="preserve">will </w:t>
      </w:r>
      <w:r>
        <w:t>save on the ward budget for paper and copier usage.</w:t>
      </w:r>
    </w:p>
    <w:p w:rsidR="00EF1AC2" w:rsidRDefault="00EF1AC2" w:rsidP="00EF1AC2">
      <w:pPr>
        <w:pStyle w:val="Heading3"/>
      </w:pPr>
      <w:r>
        <w:t>Eliminate the need to call someone to do the program.  Usually a person is called to setup and create the program each week.  They can spend an hour or two doing this each week.</w:t>
      </w:r>
      <w:r w:rsidR="00F7317E">
        <w:t xml:space="preserve">  Instead the bishopric can enter the program information as it is discussed in bishopric meeting.  The chorister can enter hymn information when determined.</w:t>
      </w:r>
    </w:p>
    <w:p w:rsidR="00EF1AC2" w:rsidRDefault="00EF1AC2" w:rsidP="00EF1AC2">
      <w:pPr>
        <w:pStyle w:val="Heading3"/>
      </w:pPr>
      <w:r>
        <w:t>Allow for last minute changes to the program.  The bishop, executive secretary, chorister, etc. will be able to make updates to the program right up to the start of the meeting.</w:t>
      </w:r>
    </w:p>
    <w:p w:rsidR="00DB0B27" w:rsidRDefault="00432105">
      <w:pPr>
        <w:pStyle w:val="Heading1"/>
      </w:pPr>
      <w:r>
        <w:t>Functionality</w:t>
      </w:r>
    </w:p>
    <w:p w:rsidR="00DB0B27" w:rsidRDefault="00432105" w:rsidP="00432105">
      <w:r>
        <w:t>The application will provide the ability to create the program, update the program, and view the program.</w:t>
      </w:r>
    </w:p>
    <w:p w:rsidR="00432105" w:rsidRDefault="00432105" w:rsidP="00432105">
      <w:pPr>
        <w:pStyle w:val="Heading2"/>
      </w:pPr>
      <w:r>
        <w:t>Content</w:t>
      </w:r>
    </w:p>
    <w:p w:rsidR="00432105" w:rsidRDefault="00432105" w:rsidP="00432105">
      <w:pPr>
        <w:pStyle w:val="Heading3"/>
      </w:pPr>
      <w:r>
        <w:t>The program content will consist of the following options:</w:t>
      </w:r>
    </w:p>
    <w:p w:rsidR="00432105" w:rsidRDefault="00432105" w:rsidP="00432105">
      <w:pPr>
        <w:pStyle w:val="Heading4"/>
      </w:pPr>
      <w:r>
        <w:t xml:space="preserve">Template – templates will be </w:t>
      </w:r>
      <w:proofErr w:type="gramStart"/>
      <w:r>
        <w:t>provide</w:t>
      </w:r>
      <w:proofErr w:type="gramEnd"/>
      <w:r>
        <w:t xml:space="preserve"> for various type of programs.  Program types are Sacrament, Stake conference, baptism</w:t>
      </w:r>
      <w:proofErr w:type="gramStart"/>
      <w:r>
        <w:t>, ???</w:t>
      </w:r>
      <w:proofErr w:type="gramEnd"/>
    </w:p>
    <w:p w:rsidR="00432105" w:rsidRDefault="00432105" w:rsidP="00432105">
      <w:pPr>
        <w:pStyle w:val="Heading4"/>
      </w:pPr>
      <w:r>
        <w:t>Hymns – opening, sacrament, break, closing</w:t>
      </w:r>
    </w:p>
    <w:p w:rsidR="00432105" w:rsidRDefault="00432105" w:rsidP="00432105">
      <w:pPr>
        <w:pStyle w:val="Heading4"/>
      </w:pPr>
      <w:r>
        <w:t>Musical numbers</w:t>
      </w:r>
    </w:p>
    <w:p w:rsidR="00432105" w:rsidRDefault="00DE4907" w:rsidP="00432105">
      <w:pPr>
        <w:pStyle w:val="Heading4"/>
      </w:pPr>
      <w:r>
        <w:t>A</w:t>
      </w:r>
      <w:r w:rsidR="00432105">
        <w:t>nnouncements</w:t>
      </w:r>
    </w:p>
    <w:p w:rsidR="00DE4907" w:rsidRDefault="00DE4907" w:rsidP="00432105">
      <w:pPr>
        <w:pStyle w:val="Heading4"/>
      </w:pPr>
      <w:r>
        <w:t>Callings / Releases</w:t>
      </w:r>
    </w:p>
    <w:p w:rsidR="00DE4907" w:rsidRDefault="00DE4907" w:rsidP="00432105">
      <w:pPr>
        <w:pStyle w:val="Heading4"/>
      </w:pPr>
      <w:r>
        <w:t>Scriptural message</w:t>
      </w:r>
    </w:p>
    <w:p w:rsidR="00DE4907" w:rsidRDefault="00DE4907" w:rsidP="00432105">
      <w:pPr>
        <w:pStyle w:val="Heading4"/>
      </w:pPr>
      <w:r>
        <w:t>Speakers</w:t>
      </w:r>
    </w:p>
    <w:p w:rsidR="00DE4907" w:rsidRDefault="00DE4907" w:rsidP="00432105">
      <w:pPr>
        <w:pStyle w:val="Heading4"/>
      </w:pPr>
      <w:r>
        <w:lastRenderedPageBreak/>
        <w:t>Presiding</w:t>
      </w:r>
    </w:p>
    <w:p w:rsidR="00DE4907" w:rsidRDefault="00DE4907" w:rsidP="00432105">
      <w:pPr>
        <w:pStyle w:val="Heading4"/>
      </w:pPr>
      <w:r>
        <w:t>Fast and Testimony</w:t>
      </w:r>
    </w:p>
    <w:p w:rsidR="00DE4907" w:rsidRDefault="00DE4907" w:rsidP="00432105">
      <w:pPr>
        <w:pStyle w:val="Heading4"/>
      </w:pPr>
      <w:r>
        <w:t>Missionaries out in the field</w:t>
      </w:r>
    </w:p>
    <w:p w:rsidR="00F7317E" w:rsidRDefault="00F7317E" w:rsidP="00432105">
      <w:pPr>
        <w:pStyle w:val="Heading4"/>
      </w:pPr>
      <w:r>
        <w:t>Presentations by the Bishop (baptisms, young women medallion, etc.)</w:t>
      </w:r>
    </w:p>
    <w:p w:rsidR="00F7317E" w:rsidRDefault="00F7317E" w:rsidP="00432105">
      <w:pPr>
        <w:pStyle w:val="Heading4"/>
      </w:pPr>
      <w:r>
        <w:t>Baby blessings</w:t>
      </w:r>
    </w:p>
    <w:p w:rsidR="00F7317E" w:rsidRDefault="00F7317E" w:rsidP="00432105">
      <w:pPr>
        <w:pStyle w:val="Heading4"/>
      </w:pPr>
      <w:r>
        <w:t>Contact information (e.g. bishopric info)</w:t>
      </w:r>
    </w:p>
    <w:p w:rsidR="00F7317E" w:rsidRDefault="00730066" w:rsidP="00432105">
      <w:pPr>
        <w:pStyle w:val="Heading4"/>
      </w:pPr>
      <w:r>
        <w:t>Meeting information (time, address, etc.))</w:t>
      </w:r>
    </w:p>
    <w:p w:rsidR="00DE4907" w:rsidRDefault="00DE4907" w:rsidP="00DE4907">
      <w:pPr>
        <w:pStyle w:val="Heading2"/>
      </w:pPr>
      <w:r>
        <w:t>Create, Update, Read, Delete (CRUD)</w:t>
      </w:r>
    </w:p>
    <w:p w:rsidR="00DE4907" w:rsidRDefault="00DE4907" w:rsidP="00DE4907">
      <w:pPr>
        <w:pStyle w:val="Heading3"/>
      </w:pPr>
      <w:r>
        <w:t>The bishopric will have the ability to do CRUD.</w:t>
      </w:r>
    </w:p>
    <w:p w:rsidR="00DE4907" w:rsidRDefault="00DE4907" w:rsidP="00DE4907">
      <w:pPr>
        <w:pStyle w:val="Heading3"/>
      </w:pPr>
      <w:r>
        <w:t>Announcements – all members can submit announcements or events to the bishopric for their approval to be on the program.  Any announcements with a date will be automatically removed from the program when the date is past.</w:t>
      </w:r>
    </w:p>
    <w:p w:rsidR="00DE4907" w:rsidRDefault="00DE4907" w:rsidP="00DE4907">
      <w:pPr>
        <w:pStyle w:val="Heading3"/>
      </w:pPr>
      <w:r>
        <w:t xml:space="preserve">Callings and </w:t>
      </w:r>
      <w:proofErr w:type="spellStart"/>
      <w:r>
        <w:t>Releasing</w:t>
      </w:r>
      <w:r w:rsidR="00F7317E">
        <w:t>s</w:t>
      </w:r>
      <w:proofErr w:type="spellEnd"/>
      <w:r>
        <w:t xml:space="preserve"> can only be viewed by the bishopric.</w:t>
      </w:r>
    </w:p>
    <w:p w:rsidR="00F7317E" w:rsidRDefault="00F7317E" w:rsidP="00DE4907">
      <w:pPr>
        <w:pStyle w:val="Heading3"/>
      </w:pPr>
      <w:r>
        <w:t>Baby blessings can be submitted by members for approval by bishopric.</w:t>
      </w:r>
    </w:p>
    <w:p w:rsidR="00F7317E" w:rsidRDefault="00F7317E" w:rsidP="00F7317E">
      <w:pPr>
        <w:pStyle w:val="Heading2"/>
      </w:pPr>
      <w:r>
        <w:t>Viewing</w:t>
      </w:r>
    </w:p>
    <w:p w:rsidR="00F7317E" w:rsidRDefault="00F7317E" w:rsidP="00F7317E">
      <w:pPr>
        <w:pStyle w:val="Heading3"/>
      </w:pPr>
      <w:r>
        <w:t>The phone/tablet app will allow the congregation to view the program for the meeting.</w:t>
      </w:r>
    </w:p>
    <w:p w:rsidR="00730066" w:rsidRDefault="00730066" w:rsidP="00F7317E">
      <w:pPr>
        <w:pStyle w:val="Heading3"/>
      </w:pPr>
      <w:r>
        <w:t>The template used will determine how the program looks on screen.</w:t>
      </w:r>
    </w:p>
    <w:p w:rsidR="00F7317E" w:rsidRDefault="00F7317E" w:rsidP="00F7317E">
      <w:pPr>
        <w:pStyle w:val="Heading3"/>
      </w:pPr>
      <w:r>
        <w:t>Hymns numbers can be tapped to bring up the hymn in the LDS Music app.</w:t>
      </w:r>
    </w:p>
    <w:p w:rsidR="00730066" w:rsidRDefault="00730066" w:rsidP="00F7317E">
      <w:pPr>
        <w:pStyle w:val="Heading3"/>
      </w:pPr>
      <w:r>
        <w:t>Any contact information with a phone number can be tapped to show that persons info in LDS Tools or if not in LDS tools then to call.</w:t>
      </w:r>
    </w:p>
    <w:p w:rsidR="00730066" w:rsidRDefault="00730066" w:rsidP="00F7317E">
      <w:pPr>
        <w:pStyle w:val="Heading3"/>
      </w:pPr>
      <w:r>
        <w:t xml:space="preserve">Other possibilities are mapping information for activities.  The user will be able to find the announcement from previous program and have a map link that will show the location of the activity (for example, where </w:t>
      </w:r>
      <w:proofErr w:type="spellStart"/>
      <w:r>
        <w:t>is</w:t>
      </w:r>
      <w:proofErr w:type="spellEnd"/>
      <w:r>
        <w:t xml:space="preserve"> father and son’s)</w:t>
      </w:r>
    </w:p>
    <w:p w:rsidR="00730066" w:rsidRDefault="00730066" w:rsidP="00F7317E">
      <w:pPr>
        <w:pStyle w:val="Heading3"/>
      </w:pPr>
      <w:r>
        <w:t>Viewing possibilities: tabs for various things such as announcements, info, callings, etc.  Or possibly one long list like the paper version.</w:t>
      </w:r>
      <w:bookmarkStart w:id="0" w:name="_GoBack"/>
      <w:bookmarkEnd w:id="0"/>
    </w:p>
    <w:sectPr w:rsidR="00730066">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49A" w:rsidRDefault="00C9649A">
      <w:pPr>
        <w:spacing w:after="0" w:line="240" w:lineRule="auto"/>
      </w:pPr>
      <w:r>
        <w:separator/>
      </w:r>
    </w:p>
    <w:p w:rsidR="00C9649A" w:rsidRDefault="00C9649A"/>
  </w:endnote>
  <w:endnote w:type="continuationSeparator" w:id="0">
    <w:p w:rsidR="00C9649A" w:rsidRDefault="00C9649A">
      <w:pPr>
        <w:spacing w:after="0" w:line="240" w:lineRule="auto"/>
      </w:pPr>
      <w:r>
        <w:continuationSeparator/>
      </w:r>
    </w:p>
    <w:p w:rsidR="00C9649A" w:rsidRDefault="00C964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B27" w:rsidRDefault="00C9649A">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49A" w:rsidRDefault="00C9649A">
      <w:pPr>
        <w:spacing w:after="0" w:line="240" w:lineRule="auto"/>
      </w:pPr>
      <w:r>
        <w:separator/>
      </w:r>
    </w:p>
    <w:p w:rsidR="00C9649A" w:rsidRDefault="00C9649A"/>
  </w:footnote>
  <w:footnote w:type="continuationSeparator" w:id="0">
    <w:p w:rsidR="00C9649A" w:rsidRDefault="00C9649A">
      <w:pPr>
        <w:spacing w:after="0" w:line="240" w:lineRule="auto"/>
      </w:pPr>
      <w:r>
        <w:continuationSeparator/>
      </w:r>
    </w:p>
    <w:p w:rsidR="00C9649A" w:rsidRDefault="00C964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34"/>
    <w:rsid w:val="00432105"/>
    <w:rsid w:val="00730066"/>
    <w:rsid w:val="00920E34"/>
    <w:rsid w:val="00C9649A"/>
    <w:rsid w:val="00DB0B27"/>
    <w:rsid w:val="00DE4907"/>
    <w:rsid w:val="00EF1AC2"/>
    <w:rsid w:val="00F7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740B"/>
  <w15:chartTrackingRefBased/>
  <w15:docId w15:val="{686B250A-C714-4C48-985C-4F040AA6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ikeutah/Library/Containers/com.microsoft.Word/Data/Library/Application%20Support/Microsoft/Office/16.0/DTS/en-US%7b5326FCF6-3B9B-AD40-821E-D0B7DF91C3D6%7d/%7b6D42EB94-790D-7E4E-AC91-FA5A0C5214C3%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54</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Painter</dc:creator>
  <cp:keywords/>
  <dc:description/>
  <cp:lastModifiedBy>Tim Painter</cp:lastModifiedBy>
  <cp:revision>1</cp:revision>
  <dcterms:created xsi:type="dcterms:W3CDTF">2018-07-06T19:07:00Z</dcterms:created>
  <dcterms:modified xsi:type="dcterms:W3CDTF">2018-07-06T20:07:00Z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